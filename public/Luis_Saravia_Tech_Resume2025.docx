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EE4FA" w14:textId="148C7D50" w:rsidR="00D62146" w:rsidRPr="00E94D87" w:rsidRDefault="00F1213F" w:rsidP="00D72E4A">
      <w:pPr>
        <w:pStyle w:val="1ApplicantName"/>
        <w:jc w:val="left"/>
        <w:rPr>
          <w:rFonts w:ascii="Cambria" w:hAnsi="Cambria"/>
          <w:sz w:val="56"/>
          <w:szCs w:val="56"/>
        </w:rPr>
      </w:pPr>
      <w:r w:rsidRPr="00E94D87">
        <w:rPr>
          <w:rFonts w:ascii="Cambria" w:hAnsi="Cambria"/>
          <w:sz w:val="56"/>
          <w:szCs w:val="56"/>
        </w:rPr>
        <w:t>Luis Saravia</w:t>
      </w:r>
    </w:p>
    <w:p w14:paraId="60434780" w14:textId="44A27D09" w:rsidR="00324137" w:rsidRPr="007E00FD" w:rsidRDefault="00F1213F" w:rsidP="007E00FD">
      <w:pPr>
        <w:pStyle w:val="3ContactDetails"/>
      </w:pPr>
      <w:r>
        <w:t>954-873-8337</w:t>
      </w:r>
      <w:r w:rsidR="00324137" w:rsidRPr="007E00FD">
        <w:t xml:space="preserve"> </w:t>
      </w:r>
      <w:r w:rsidR="00875520" w:rsidRPr="007E00FD">
        <w:t>|</w:t>
      </w:r>
      <w:r w:rsidR="00324137" w:rsidRPr="007E00FD">
        <w:t xml:space="preserve"> </w:t>
      </w:r>
      <w:r>
        <w:t>saravia2019@hotmail.com</w:t>
      </w:r>
      <w:r w:rsidR="00324137" w:rsidRPr="007E00FD">
        <w:t xml:space="preserve"> </w:t>
      </w:r>
      <w:r w:rsidR="00875520" w:rsidRPr="007E00FD">
        <w:t>|</w:t>
      </w:r>
      <w:r w:rsidR="00324137" w:rsidRPr="007E00FD">
        <w:t xml:space="preserve"> </w:t>
      </w:r>
      <w:hyperlink r:id="rId7" w:history="1">
        <w:r w:rsidR="00324137" w:rsidRPr="00F1213F">
          <w:rPr>
            <w:rStyle w:val="Hyperlink"/>
          </w:rPr>
          <w:t>LinkedIn</w:t>
        </w:r>
      </w:hyperlink>
      <w:r w:rsidR="00324137" w:rsidRPr="007E00FD">
        <w:t xml:space="preserve"> </w:t>
      </w:r>
      <w:r w:rsidR="00875520" w:rsidRPr="007E00FD">
        <w:t>|</w:t>
      </w:r>
    </w:p>
    <w:p w14:paraId="4D09A930" w14:textId="77777777" w:rsidR="00875520" w:rsidRPr="007E00FD" w:rsidRDefault="00875520" w:rsidP="007E00FD">
      <w:pPr>
        <w:pStyle w:val="4SectionHeaders"/>
      </w:pPr>
      <w:r w:rsidRPr="007E00FD">
        <w:t>EDUCATION</w:t>
      </w:r>
    </w:p>
    <w:p w14:paraId="06AC6E55" w14:textId="723D109C" w:rsidR="00875520" w:rsidRPr="007E00FD" w:rsidRDefault="00F1213F" w:rsidP="00DB4565">
      <w:pPr>
        <w:pStyle w:val="7DegreeNameJobTitle"/>
      </w:pPr>
      <w:r>
        <w:t>Bachelor of Science, Information Systems Technology – Software Engineering</w:t>
      </w:r>
      <w:r w:rsidR="00875520" w:rsidRPr="007E00FD">
        <w:tab/>
      </w:r>
      <w:r w:rsidR="001D28AC">
        <w:t xml:space="preserve">Jan 2023- </w:t>
      </w:r>
      <w:r w:rsidR="005369E1">
        <w:t xml:space="preserve">Dec </w:t>
      </w:r>
      <w:r>
        <w:t>2025</w:t>
      </w:r>
    </w:p>
    <w:p w14:paraId="201168D4" w14:textId="25434D22" w:rsidR="00875520" w:rsidRPr="007E00FD" w:rsidRDefault="00F1213F" w:rsidP="00DB4565">
      <w:pPr>
        <w:pStyle w:val="8Institution"/>
      </w:pPr>
      <w:r>
        <w:t>Miami Dade College</w:t>
      </w:r>
      <w:r w:rsidR="00875520" w:rsidRPr="00DB4565">
        <w:t xml:space="preserve"> </w:t>
      </w:r>
      <w:r w:rsidR="00875520" w:rsidRPr="007E00FD">
        <w:tab/>
      </w:r>
      <w:r>
        <w:t>Miami, Florida</w:t>
      </w:r>
    </w:p>
    <w:p w14:paraId="1C52AA12" w14:textId="77777777" w:rsidR="0089459E" w:rsidRPr="007E00FD" w:rsidRDefault="00875520" w:rsidP="007E00FD">
      <w:pPr>
        <w:pStyle w:val="4SectionHeaders"/>
      </w:pPr>
      <w:r w:rsidRPr="007E00FD">
        <w:t xml:space="preserve">WORK </w:t>
      </w:r>
      <w:r w:rsidR="0089459E" w:rsidRPr="007E00FD">
        <w:t>EXPERIENCE</w:t>
      </w:r>
    </w:p>
    <w:p w14:paraId="2A533F2B" w14:textId="5CCF387B" w:rsidR="0089459E" w:rsidRPr="007E00FD" w:rsidRDefault="00F1213F" w:rsidP="007F3670">
      <w:pPr>
        <w:pStyle w:val="7DegreeNameJobTitle"/>
      </w:pPr>
      <w:r>
        <w:t>Software Development Intern</w:t>
      </w:r>
      <w:r w:rsidR="00133C64" w:rsidRPr="007E00FD">
        <w:tab/>
      </w:r>
      <w:r>
        <w:t>May 2025</w:t>
      </w:r>
      <w:r w:rsidR="00133C64" w:rsidRPr="007E00FD">
        <w:t xml:space="preserve"> – </w:t>
      </w:r>
      <w:r>
        <w:t>August 2025</w:t>
      </w:r>
    </w:p>
    <w:p w14:paraId="56AB2B2A" w14:textId="3059C9B2" w:rsidR="0089459E" w:rsidRPr="007E00FD" w:rsidRDefault="00F1213F" w:rsidP="007F3670">
      <w:pPr>
        <w:pStyle w:val="9EmployerName"/>
      </w:pPr>
      <w:r>
        <w:t>Illinois Tool Works - Alpine</w:t>
      </w:r>
      <w:r w:rsidR="00875520" w:rsidRPr="00DB4565">
        <w:t xml:space="preserve"> </w:t>
      </w:r>
      <w:r w:rsidR="00875520" w:rsidRPr="007E00FD">
        <w:tab/>
      </w:r>
      <w:r>
        <w:t>Ft. Lauderdale, Florida (Remote/Hybrid)</w:t>
      </w:r>
    </w:p>
    <w:p w14:paraId="179F7A04" w14:textId="1785AFFB" w:rsidR="00F1213F" w:rsidRDefault="00F1213F" w:rsidP="007F3670">
      <w:pPr>
        <w:pStyle w:val="6BulletPoints"/>
        <w:spacing w:line="240" w:lineRule="auto"/>
      </w:pPr>
      <w:r w:rsidRPr="00970EEC">
        <w:rPr>
          <w:b/>
          <w:bCs/>
        </w:rPr>
        <w:t>Built</w:t>
      </w:r>
      <w:r w:rsidRPr="00F1213F">
        <w:t xml:space="preserve"> an </w:t>
      </w:r>
      <w:r w:rsidRPr="00970EEC">
        <w:rPr>
          <w:b/>
          <w:bCs/>
        </w:rPr>
        <w:t>AI-powered</w:t>
      </w:r>
      <w:r w:rsidRPr="00F1213F">
        <w:t xml:space="preserve"> chatbot using </w:t>
      </w:r>
      <w:r w:rsidRPr="007F3670">
        <w:rPr>
          <w:b/>
          <w:bCs/>
        </w:rPr>
        <w:t>Azure AI Foundry</w:t>
      </w:r>
      <w:r w:rsidRPr="00F1213F">
        <w:t xml:space="preserve"> and </w:t>
      </w:r>
      <w:r w:rsidRPr="007F3670">
        <w:rPr>
          <w:b/>
          <w:bCs/>
        </w:rPr>
        <w:t>GPT-4o-mini</w:t>
      </w:r>
      <w:r w:rsidRPr="00F1213F">
        <w:t>, enabling semantic search across 1000+ pages of</w:t>
      </w:r>
      <w:r>
        <w:t xml:space="preserve"> </w:t>
      </w:r>
      <w:proofErr w:type="spellStart"/>
      <w:r>
        <w:t>IntelliVIEW</w:t>
      </w:r>
      <w:proofErr w:type="spellEnd"/>
      <w:r w:rsidRPr="00F1213F">
        <w:t xml:space="preserve"> </w:t>
      </w:r>
      <w:r>
        <w:t>engineering software documentation</w:t>
      </w:r>
    </w:p>
    <w:p w14:paraId="4778F255" w14:textId="5DB4E50C" w:rsidR="00133C64" w:rsidRPr="007E00FD" w:rsidRDefault="00F1213F" w:rsidP="007F3670">
      <w:pPr>
        <w:pStyle w:val="6BulletPoints"/>
        <w:spacing w:line="240" w:lineRule="auto"/>
      </w:pPr>
      <w:r w:rsidRPr="007F3670">
        <w:rPr>
          <w:b/>
          <w:bCs/>
        </w:rPr>
        <w:t>Implemented</w:t>
      </w:r>
      <w:r>
        <w:t xml:space="preserve"> multimodal </w:t>
      </w:r>
      <w:r w:rsidRPr="00FC482E">
        <w:rPr>
          <w:b/>
          <w:bCs/>
        </w:rPr>
        <w:t>RAG (Retrieval-Augmented Generation)</w:t>
      </w:r>
      <w:r>
        <w:t xml:space="preserve"> using </w:t>
      </w:r>
      <w:r w:rsidRPr="00FC482E">
        <w:rPr>
          <w:b/>
          <w:bCs/>
        </w:rPr>
        <w:t>Azure AI Search</w:t>
      </w:r>
      <w:r>
        <w:t xml:space="preserve"> for both text and image-based queries</w:t>
      </w:r>
    </w:p>
    <w:p w14:paraId="05F58B10" w14:textId="0B5B7A54" w:rsidR="009E0638" w:rsidRDefault="007F3670" w:rsidP="007F3670">
      <w:pPr>
        <w:pStyle w:val="6BulletPoints"/>
        <w:spacing w:line="240" w:lineRule="auto"/>
      </w:pPr>
      <w:r w:rsidRPr="007F3670">
        <w:rPr>
          <w:b/>
          <w:bCs/>
        </w:rPr>
        <w:t>Developed</w:t>
      </w:r>
      <w:r w:rsidR="00F1213F">
        <w:t xml:space="preserve"> Backend in </w:t>
      </w:r>
      <w:r w:rsidR="00F1213F" w:rsidRPr="007F3670">
        <w:rPr>
          <w:b/>
          <w:bCs/>
        </w:rPr>
        <w:t>ASP.NET Core</w:t>
      </w:r>
      <w:r w:rsidR="00F1213F">
        <w:t xml:space="preserve"> (C#) with </w:t>
      </w:r>
      <w:r w:rsidR="00F1213F" w:rsidRPr="007F3670">
        <w:rPr>
          <w:b/>
          <w:bCs/>
        </w:rPr>
        <w:t>Swagger</w:t>
      </w:r>
      <w:r w:rsidR="00F1213F">
        <w:t xml:space="preserve">, </w:t>
      </w:r>
      <w:r w:rsidR="00F1213F" w:rsidRPr="007F3670">
        <w:rPr>
          <w:b/>
          <w:bCs/>
        </w:rPr>
        <w:t>API versioning</w:t>
      </w:r>
      <w:r w:rsidR="00F1213F">
        <w:t xml:space="preserve">, and </w:t>
      </w:r>
      <w:r w:rsidR="00F1213F" w:rsidRPr="007F3670">
        <w:rPr>
          <w:b/>
          <w:bCs/>
        </w:rPr>
        <w:t>Azure AD B2C</w:t>
      </w:r>
      <w:r w:rsidR="00F1213F">
        <w:t xml:space="preserve"> authentication</w:t>
      </w:r>
    </w:p>
    <w:p w14:paraId="26E10FC1" w14:textId="77777777" w:rsidR="00C76F51" w:rsidRPr="00C76F51" w:rsidRDefault="00C76F51" w:rsidP="007F3670">
      <w:pPr>
        <w:pStyle w:val="6BulletPoints"/>
        <w:spacing w:line="240" w:lineRule="auto"/>
      </w:pPr>
      <w:r w:rsidRPr="00C76F51">
        <w:rPr>
          <w:b/>
          <w:bCs/>
        </w:rPr>
        <w:t xml:space="preserve">Integrated </w:t>
      </w:r>
      <w:r w:rsidRPr="00C76F51">
        <w:t xml:space="preserve">chatbot UI features into Angular frontend using </w:t>
      </w:r>
      <w:r w:rsidRPr="00C76F51">
        <w:rPr>
          <w:b/>
          <w:bCs/>
        </w:rPr>
        <w:t xml:space="preserve">Tailwind CSS </w:t>
      </w:r>
      <w:r w:rsidRPr="00C76F51">
        <w:t xml:space="preserve">and </w:t>
      </w:r>
      <w:r w:rsidRPr="00C76F51">
        <w:rPr>
          <w:b/>
          <w:bCs/>
        </w:rPr>
        <w:t>Nebular UI</w:t>
      </w:r>
      <w:r w:rsidRPr="00C76F51">
        <w:t>, enhancing usability and design consistency</w:t>
      </w:r>
    </w:p>
    <w:p w14:paraId="264E5711" w14:textId="45353FE5" w:rsidR="00AB32A3" w:rsidRDefault="007F3670" w:rsidP="007F3670">
      <w:pPr>
        <w:pStyle w:val="6BulletPoints"/>
        <w:spacing w:line="240" w:lineRule="auto"/>
      </w:pPr>
      <w:r w:rsidRPr="007F3670">
        <w:rPr>
          <w:b/>
          <w:bCs/>
        </w:rPr>
        <w:t>Developed</w:t>
      </w:r>
      <w:r w:rsidR="00AB32A3">
        <w:t xml:space="preserve"> Chatbot feedback system using </w:t>
      </w:r>
      <w:r w:rsidR="00AB32A3" w:rsidRPr="007F3670">
        <w:rPr>
          <w:b/>
          <w:bCs/>
        </w:rPr>
        <w:t>SQL Server Management System (SSMS)</w:t>
      </w:r>
      <w:r w:rsidR="00AB32A3">
        <w:t xml:space="preserve">, receiving user feedback relating to chatbot responses for continuous chatbot improvement. </w:t>
      </w:r>
    </w:p>
    <w:p w14:paraId="56DB8A41" w14:textId="7B3E523A" w:rsidR="00875520" w:rsidRPr="007E00FD" w:rsidRDefault="002956F7" w:rsidP="007F3670">
      <w:pPr>
        <w:pStyle w:val="7DegreeNameJobTitle"/>
      </w:pPr>
      <w:r>
        <w:t>Shift Lead</w:t>
      </w:r>
      <w:r w:rsidR="00875520" w:rsidRPr="007E00FD">
        <w:tab/>
      </w:r>
      <w:r>
        <w:t>April</w:t>
      </w:r>
      <w:r w:rsidR="0008641D">
        <w:t xml:space="preserve"> 202</w:t>
      </w:r>
      <w:r>
        <w:t>2</w:t>
      </w:r>
      <w:r w:rsidR="00875520" w:rsidRPr="007E00FD">
        <w:t xml:space="preserve">– </w:t>
      </w:r>
      <w:r>
        <w:t>May</w:t>
      </w:r>
      <w:r w:rsidR="00875520" w:rsidRPr="007E00FD">
        <w:t xml:space="preserve"> </w:t>
      </w:r>
      <w:r w:rsidR="0008641D">
        <w:t>20</w:t>
      </w:r>
      <w:r>
        <w:t>25</w:t>
      </w:r>
    </w:p>
    <w:p w14:paraId="3F53BB2D" w14:textId="02E7AD17" w:rsidR="00875520" w:rsidRPr="007E00FD" w:rsidRDefault="002956F7" w:rsidP="007F3670">
      <w:pPr>
        <w:pStyle w:val="9EmployerName"/>
      </w:pPr>
      <w:proofErr w:type="spellStart"/>
      <w:r>
        <w:t>Lokal</w:t>
      </w:r>
      <w:proofErr w:type="spellEnd"/>
      <w:r w:rsidR="00875520" w:rsidRPr="007E00FD">
        <w:t xml:space="preserve"> </w:t>
      </w:r>
      <w:r w:rsidR="00875520" w:rsidRPr="007E00FD">
        <w:tab/>
      </w:r>
      <w:r>
        <w:t>Miami</w:t>
      </w:r>
      <w:r w:rsidR="0008641D">
        <w:t>, FL</w:t>
      </w:r>
    </w:p>
    <w:p w14:paraId="0A4085D7" w14:textId="4B8FD2C3" w:rsidR="006877B3" w:rsidRDefault="002956F7" w:rsidP="007F3670">
      <w:pPr>
        <w:pStyle w:val="6BulletPoints"/>
        <w:spacing w:line="240" w:lineRule="auto"/>
      </w:pPr>
      <w:r w:rsidRPr="002956F7">
        <w:rPr>
          <w:b/>
          <w:bCs/>
        </w:rPr>
        <w:t>Supervised</w:t>
      </w:r>
      <w:r>
        <w:t xml:space="preserve"> high-volume kitchen operations, ensuring consistency and quality under fast-paced conditions</w:t>
      </w:r>
    </w:p>
    <w:p w14:paraId="685B506F" w14:textId="6B02D49B" w:rsidR="009E0638" w:rsidRPr="007E00FD" w:rsidRDefault="002956F7" w:rsidP="007F3670">
      <w:pPr>
        <w:pStyle w:val="6BulletPoints"/>
        <w:spacing w:line="240" w:lineRule="auto"/>
      </w:pPr>
      <w:r w:rsidRPr="002956F7">
        <w:rPr>
          <w:b/>
          <w:bCs/>
        </w:rPr>
        <w:t>Trained</w:t>
      </w:r>
      <w:r>
        <w:t xml:space="preserve"> and </w:t>
      </w:r>
      <w:r w:rsidRPr="002956F7">
        <w:rPr>
          <w:b/>
          <w:bCs/>
        </w:rPr>
        <w:t>mentored</w:t>
      </w:r>
      <w:r>
        <w:t xml:space="preserve"> new staff, building team cohesion and improving efficiency during peak hours</w:t>
      </w:r>
    </w:p>
    <w:p w14:paraId="1C6B20BC" w14:textId="11C1A834" w:rsidR="0008641D" w:rsidRPr="0008641D" w:rsidRDefault="002956F7" w:rsidP="007F3670">
      <w:pPr>
        <w:pStyle w:val="6BulletPoints"/>
        <w:spacing w:line="240" w:lineRule="auto"/>
        <w:rPr>
          <w:b/>
          <w:bCs/>
        </w:rPr>
      </w:pPr>
      <w:r w:rsidRPr="002956F7">
        <w:rPr>
          <w:b/>
          <w:bCs/>
        </w:rPr>
        <w:t>Adapted</w:t>
      </w:r>
      <w:r>
        <w:t xml:space="preserve"> quickly to supply shortages and operational challenges, maintaining service flow and customer satisfaction</w:t>
      </w:r>
    </w:p>
    <w:p w14:paraId="067001BA" w14:textId="3E1B0B98" w:rsidR="0008641D" w:rsidRPr="0008641D" w:rsidRDefault="002956F7" w:rsidP="007F3670">
      <w:pPr>
        <w:pStyle w:val="6BulletPoints"/>
        <w:spacing w:line="240" w:lineRule="auto"/>
        <w:rPr>
          <w:b/>
          <w:bCs/>
        </w:rPr>
      </w:pPr>
      <w:r w:rsidRPr="002956F7">
        <w:rPr>
          <w:b/>
          <w:bCs/>
        </w:rPr>
        <w:t>Strengthened</w:t>
      </w:r>
      <w:r>
        <w:t xml:space="preserve"> </w:t>
      </w:r>
      <w:r w:rsidRPr="002956F7">
        <w:rPr>
          <w:b/>
          <w:bCs/>
        </w:rPr>
        <w:t>leadership</w:t>
      </w:r>
      <w:r>
        <w:t xml:space="preserve">, </w:t>
      </w:r>
      <w:r w:rsidRPr="002956F7">
        <w:rPr>
          <w:b/>
          <w:bCs/>
        </w:rPr>
        <w:t>communication</w:t>
      </w:r>
      <w:r>
        <w:t xml:space="preserve">, and </w:t>
      </w:r>
      <w:r w:rsidRPr="002956F7">
        <w:rPr>
          <w:b/>
          <w:bCs/>
        </w:rPr>
        <w:t>problem-solving skills</w:t>
      </w:r>
      <w:r>
        <w:t xml:space="preserve"> in a high-pressure, team-driven environment</w:t>
      </w:r>
    </w:p>
    <w:p w14:paraId="00DDDF59" w14:textId="77777777" w:rsidR="0089459E" w:rsidRPr="007E00FD" w:rsidRDefault="00875520" w:rsidP="007E00FD">
      <w:pPr>
        <w:pStyle w:val="4SectionHeaders"/>
      </w:pPr>
      <w:r w:rsidRPr="007E00FD">
        <w:t>PROJECTS</w:t>
      </w:r>
    </w:p>
    <w:p w14:paraId="5ACE15B9" w14:textId="5E23F22B" w:rsidR="00875520" w:rsidRPr="007E00FD" w:rsidRDefault="005369E1" w:rsidP="00E94D87">
      <w:pPr>
        <w:pStyle w:val="7aProject"/>
      </w:pPr>
      <w:proofErr w:type="spellStart"/>
      <w:r>
        <w:t>EchoPath</w:t>
      </w:r>
      <w:proofErr w:type="spellEnd"/>
      <w:r w:rsidR="00F50A13" w:rsidRPr="007E00FD">
        <w:t xml:space="preserve"> </w:t>
      </w:r>
      <w:r w:rsidR="00F50A13" w:rsidRPr="00DB4565">
        <w:rPr>
          <w:b w:val="0"/>
          <w:bCs w:val="0"/>
        </w:rPr>
        <w:t xml:space="preserve">| </w:t>
      </w:r>
      <w:r>
        <w:rPr>
          <w:b w:val="0"/>
          <w:bCs w:val="0"/>
        </w:rPr>
        <w:t xml:space="preserve">Swift, SwiftUI, Xcode, </w:t>
      </w:r>
      <w:proofErr w:type="spellStart"/>
      <w:r>
        <w:rPr>
          <w:b w:val="0"/>
          <w:bCs w:val="0"/>
        </w:rPr>
        <w:t>visionOS</w:t>
      </w:r>
      <w:proofErr w:type="spellEnd"/>
      <w:r>
        <w:rPr>
          <w:b w:val="0"/>
          <w:bCs w:val="0"/>
        </w:rPr>
        <w:t xml:space="preserve">, </w:t>
      </w:r>
      <w:r w:rsidR="00875520" w:rsidRPr="007E00FD">
        <w:tab/>
      </w:r>
    </w:p>
    <w:p w14:paraId="3787DA45" w14:textId="77777777" w:rsidR="007F3670" w:rsidRPr="007F3670" w:rsidRDefault="007F3670" w:rsidP="00E94D87">
      <w:pPr>
        <w:pStyle w:val="6BulletPoints"/>
        <w:spacing w:line="240" w:lineRule="auto"/>
        <w:rPr>
          <w:rFonts w:cs="Times New Roman"/>
          <w:spacing w:val="0"/>
        </w:rPr>
      </w:pPr>
      <w:r>
        <w:rPr>
          <w:rStyle w:val="Strong"/>
        </w:rPr>
        <w:t>Engineered</w:t>
      </w:r>
      <w:r>
        <w:t xml:space="preserve"> an immersive </w:t>
      </w:r>
      <w:r w:rsidRPr="007F3670">
        <w:rPr>
          <w:b/>
          <w:bCs/>
        </w:rPr>
        <w:t>Apple Vision Pro</w:t>
      </w:r>
      <w:r>
        <w:t xml:space="preserve"> application to support children with communication challenges in sentence construction</w:t>
      </w:r>
    </w:p>
    <w:p w14:paraId="5DF9A203" w14:textId="2839AF2E" w:rsidR="00E94D87" w:rsidRPr="007F3670" w:rsidRDefault="007F3670" w:rsidP="007F3670">
      <w:pPr>
        <w:pStyle w:val="6BulletPoints"/>
      </w:pPr>
      <w:r w:rsidRPr="007F3670">
        <w:rPr>
          <w:b/>
          <w:bCs/>
        </w:rPr>
        <w:t>Implemented</w:t>
      </w:r>
      <w:r w:rsidRPr="007F3670">
        <w:t xml:space="preserve"> drag-and-drop gameplay using a custom </w:t>
      </w:r>
      <w:r w:rsidRPr="007F3670">
        <w:rPr>
          <w:b/>
          <w:bCs/>
        </w:rPr>
        <w:t>SwiftUI</w:t>
      </w:r>
      <w:r w:rsidRPr="007F3670">
        <w:t xml:space="preserve"> engine, allowing users to build sentences from puzzle-style word tiles</w:t>
      </w:r>
    </w:p>
    <w:p w14:paraId="630347FC" w14:textId="6159C5D9" w:rsidR="00F50A13" w:rsidRPr="007E00FD" w:rsidRDefault="008E7435" w:rsidP="00E94D87">
      <w:pPr>
        <w:pStyle w:val="6BulletPoints"/>
        <w:spacing w:line="240" w:lineRule="auto"/>
      </w:pPr>
      <w:r w:rsidRPr="008E7435">
        <w:rPr>
          <w:b/>
          <w:bCs/>
        </w:rPr>
        <w:t>Leveraged</w:t>
      </w:r>
      <w:r w:rsidRPr="008E7435">
        <w:t xml:space="preserve"> </w:t>
      </w:r>
      <w:proofErr w:type="spellStart"/>
      <w:r w:rsidRPr="008E7435">
        <w:t>visionOS</w:t>
      </w:r>
      <w:proofErr w:type="spellEnd"/>
      <w:r w:rsidRPr="008E7435">
        <w:t xml:space="preserve"> immersive space features to improve focus and engagement for neurodiverse learners</w:t>
      </w:r>
      <w:r>
        <w:t>.</w:t>
      </w:r>
    </w:p>
    <w:p w14:paraId="31827E1A" w14:textId="3F1FB076" w:rsidR="005369E1" w:rsidRPr="007E00FD" w:rsidRDefault="002956F7" w:rsidP="00E94D87">
      <w:pPr>
        <w:pStyle w:val="7aProject"/>
      </w:pPr>
      <w:r w:rsidRPr="002956F7">
        <w:t>Miami APA “</w:t>
      </w:r>
      <w:proofErr w:type="spellStart"/>
      <w:r w:rsidRPr="002956F7">
        <w:t>ChalkBot</w:t>
      </w:r>
      <w:proofErr w:type="spellEnd"/>
      <w:r w:rsidRPr="002956F7">
        <w:t>” — Division-Aware Rules Assistant</w:t>
      </w:r>
      <w:r w:rsidR="005369E1" w:rsidRPr="00DB4565">
        <w:rPr>
          <w:b w:val="0"/>
          <w:bCs w:val="0"/>
        </w:rPr>
        <w:t xml:space="preserve">| </w:t>
      </w:r>
      <w:r w:rsidR="00EF47D8">
        <w:rPr>
          <w:b w:val="0"/>
          <w:bCs w:val="0"/>
        </w:rPr>
        <w:t>ASP.NET Core, React, OpenAI</w:t>
      </w:r>
      <w:r w:rsidR="005369E1" w:rsidRPr="007E00FD">
        <w:tab/>
      </w:r>
    </w:p>
    <w:p w14:paraId="0ABFA75F" w14:textId="50B008BB" w:rsidR="00AF2496" w:rsidRDefault="00AF2496" w:rsidP="00E94D87">
      <w:pPr>
        <w:pStyle w:val="6BulletPoints"/>
        <w:spacing w:line="240" w:lineRule="auto"/>
      </w:pPr>
      <w:r w:rsidRPr="00AF2496">
        <w:rPr>
          <w:b/>
          <w:bCs/>
        </w:rPr>
        <w:t>Developed</w:t>
      </w:r>
      <w:r>
        <w:t xml:space="preserve"> a chatbot on the </w:t>
      </w:r>
      <w:r>
        <w:rPr>
          <w:rStyle w:val="Strong"/>
        </w:rPr>
        <w:t>OpenAI Platform</w:t>
      </w:r>
      <w:r>
        <w:t xml:space="preserve"> using </w:t>
      </w:r>
      <w:r>
        <w:rPr>
          <w:rStyle w:val="Strong"/>
        </w:rPr>
        <w:t>retrieval-augmented generation (RAG)</w:t>
      </w:r>
      <w:r>
        <w:t>, grounded in documentation, to deliver fast, accurate rule answers.</w:t>
      </w:r>
    </w:p>
    <w:p w14:paraId="7AE75154" w14:textId="65449D1B" w:rsidR="00AF2496" w:rsidRDefault="00311148" w:rsidP="00E94D87">
      <w:pPr>
        <w:pStyle w:val="6BulletPoints"/>
        <w:spacing w:line="240" w:lineRule="auto"/>
      </w:pPr>
      <w:r>
        <w:rPr>
          <w:rStyle w:val="Strong"/>
        </w:rPr>
        <w:t>Engineered</w:t>
      </w:r>
      <w:r>
        <w:t xml:space="preserve"> a chat UI that posts to the API</w:t>
      </w:r>
      <w:r w:rsidR="001D21CB">
        <w:t xml:space="preserve"> and</w:t>
      </w:r>
      <w:r>
        <w:t xml:space="preserve"> </w:t>
      </w:r>
      <w:r w:rsidR="001D21CB">
        <w:rPr>
          <w:rStyle w:val="Strong"/>
        </w:rPr>
        <w:t>r</w:t>
      </w:r>
      <w:r>
        <w:rPr>
          <w:rStyle w:val="Strong"/>
        </w:rPr>
        <w:t>endered</w:t>
      </w:r>
      <w:r>
        <w:t xml:space="preserve"> answers as safe Markdown (GFM + sanitize). </w:t>
      </w:r>
    </w:p>
    <w:p w14:paraId="7CEB2FAC" w14:textId="4BF45156" w:rsidR="00311148" w:rsidRDefault="001D21CB" w:rsidP="00E94D87">
      <w:pPr>
        <w:pStyle w:val="6BulletPoints"/>
        <w:spacing w:line="240" w:lineRule="auto"/>
      </w:pPr>
      <w:r>
        <w:rPr>
          <w:rStyle w:val="Strong"/>
        </w:rPr>
        <w:t>Orchestrated</w:t>
      </w:r>
      <w:r>
        <w:t xml:space="preserve"> backend operations to ensure consistent answers, consolidated responses, clear error handling, documented APIs, and secure configuration.</w:t>
      </w:r>
    </w:p>
    <w:p w14:paraId="2BD9E0E2" w14:textId="659EE236" w:rsidR="00311148" w:rsidRDefault="001D21CB" w:rsidP="00E94D87">
      <w:pPr>
        <w:pStyle w:val="6BulletPoints"/>
        <w:spacing w:line="240" w:lineRule="auto"/>
      </w:pPr>
      <w:r>
        <w:rPr>
          <w:rStyle w:val="Strong"/>
        </w:rPr>
        <w:t>Authored</w:t>
      </w:r>
      <w:r>
        <w:t xml:space="preserve"> assistant instructions to enforce scope (Miami APA rules only), require compact Markdown with section-level citations, handle ambiguities with one clarifying question, and refuse out-of-scope requests.</w:t>
      </w:r>
    </w:p>
    <w:p w14:paraId="235CDD88" w14:textId="48B184C2" w:rsidR="00875520" w:rsidRPr="007E00FD" w:rsidRDefault="00875520" w:rsidP="007E00FD">
      <w:pPr>
        <w:pStyle w:val="4SectionHeaders"/>
      </w:pPr>
      <w:r w:rsidRPr="007E00FD">
        <w:t>TECHNICAL SKILLS</w:t>
      </w:r>
    </w:p>
    <w:p w14:paraId="3CAB824C" w14:textId="20CCC2FF" w:rsidR="003E7EE3" w:rsidRPr="007E00FD" w:rsidRDefault="00F50A13" w:rsidP="007E00FD">
      <w:pPr>
        <w:pStyle w:val="5SummaryText"/>
      </w:pPr>
      <w:r w:rsidRPr="007E00FD">
        <w:rPr>
          <w:b/>
          <w:bCs/>
        </w:rPr>
        <w:t>Languages</w:t>
      </w:r>
      <w:r w:rsidR="00D72E4A" w:rsidRPr="007E00FD">
        <w:rPr>
          <w:b/>
          <w:bCs/>
        </w:rPr>
        <w:t xml:space="preserve"> </w:t>
      </w:r>
      <w:r w:rsidR="00D72E4A" w:rsidRPr="007E00FD">
        <w:t>|</w:t>
      </w:r>
      <w:r w:rsidR="00D72E4A" w:rsidRPr="007E00FD">
        <w:rPr>
          <w:b/>
          <w:bCs/>
        </w:rPr>
        <w:t xml:space="preserve"> </w:t>
      </w:r>
      <w:r w:rsidR="00D72E4A" w:rsidRPr="007E00FD">
        <w:t>Python, JavaScript, Java,</w:t>
      </w:r>
      <w:r w:rsidR="002F34BB">
        <w:t xml:space="preserve"> TypeScript,</w:t>
      </w:r>
      <w:r w:rsidR="00D72E4A" w:rsidRPr="007E00FD">
        <w:t xml:space="preserve"> C++</w:t>
      </w:r>
      <w:r w:rsidR="0008641D">
        <w:t>, C#</w:t>
      </w:r>
      <w:r w:rsidR="00D72E4A" w:rsidRPr="007E00FD">
        <w:t xml:space="preserve">, SQL, </w:t>
      </w:r>
      <w:r w:rsidR="0008641D">
        <w:t>Swift</w:t>
      </w:r>
      <w:r w:rsidR="00AB32A3">
        <w:t>, HTML/CSS</w:t>
      </w:r>
    </w:p>
    <w:p w14:paraId="20065FD6" w14:textId="072CA256" w:rsidR="00AB32A3" w:rsidRPr="00AB32A3" w:rsidRDefault="00F50A13" w:rsidP="00DB4565">
      <w:pPr>
        <w:pStyle w:val="5SummaryText"/>
        <w:spacing w:after="0"/>
      </w:pPr>
      <w:r w:rsidRPr="007E00FD">
        <w:rPr>
          <w:b/>
          <w:bCs/>
        </w:rPr>
        <w:t>Frameworks</w:t>
      </w:r>
      <w:r w:rsidR="00D72E4A" w:rsidRPr="007E00FD">
        <w:rPr>
          <w:b/>
          <w:bCs/>
        </w:rPr>
        <w:t xml:space="preserve"> </w:t>
      </w:r>
      <w:r w:rsidR="00D72E4A" w:rsidRPr="007E00FD">
        <w:t>| React</w:t>
      </w:r>
      <w:r w:rsidR="00AB32A3">
        <w:t>.js</w:t>
      </w:r>
      <w:r w:rsidR="0008641D">
        <w:t xml:space="preserve">, </w:t>
      </w:r>
      <w:r w:rsidR="00D72E4A" w:rsidRPr="007E00FD">
        <w:t>Angular, Express.js</w:t>
      </w:r>
      <w:r w:rsidR="0008641D">
        <w:t>, Node.js</w:t>
      </w:r>
    </w:p>
    <w:p w14:paraId="73D465EC" w14:textId="77777777" w:rsidR="00AB32A3" w:rsidRDefault="00AB32A3" w:rsidP="00AB32A3">
      <w:pPr>
        <w:pStyle w:val="6aSkills"/>
      </w:pPr>
      <w:r w:rsidRPr="007E00FD">
        <w:rPr>
          <w:b/>
          <w:bCs/>
        </w:rPr>
        <w:t xml:space="preserve">Libraries </w:t>
      </w:r>
      <w:r w:rsidRPr="007E00FD">
        <w:t xml:space="preserve">| </w:t>
      </w:r>
      <w:r>
        <w:t xml:space="preserve">Tailwind CSS, Nebular UI, ASP.NET Core, </w:t>
      </w:r>
      <w:proofErr w:type="spellStart"/>
      <w:r>
        <w:t>Swashbuckle</w:t>
      </w:r>
      <w:proofErr w:type="spellEnd"/>
      <w:r>
        <w:t xml:space="preserve"> (Swagger)</w:t>
      </w:r>
    </w:p>
    <w:p w14:paraId="140C928A" w14:textId="13F5B39D" w:rsidR="00AB32A3" w:rsidRPr="007E00FD" w:rsidRDefault="00F50A13">
      <w:pPr>
        <w:pStyle w:val="6aSkills"/>
      </w:pPr>
      <w:r w:rsidRPr="007E00FD">
        <w:rPr>
          <w:b/>
          <w:bCs/>
        </w:rPr>
        <w:t>Developer Tools</w:t>
      </w:r>
      <w:r w:rsidR="00D72E4A" w:rsidRPr="007E00FD">
        <w:rPr>
          <w:b/>
          <w:bCs/>
        </w:rPr>
        <w:t xml:space="preserve"> </w:t>
      </w:r>
      <w:r w:rsidR="00D72E4A" w:rsidRPr="007E00FD">
        <w:t>| Git</w:t>
      </w:r>
      <w:r w:rsidR="0008641D">
        <w:t xml:space="preserve">, </w:t>
      </w:r>
      <w:r w:rsidR="005369E1">
        <w:t xml:space="preserve">GitHub, </w:t>
      </w:r>
      <w:r w:rsidR="0008641D">
        <w:t>Visual Studio</w:t>
      </w:r>
      <w:r w:rsidR="00D72E4A" w:rsidRPr="007E00FD">
        <w:t xml:space="preserve">, </w:t>
      </w:r>
      <w:r w:rsidR="00D72E4A" w:rsidRPr="00DB4565">
        <w:t>V</w:t>
      </w:r>
      <w:r w:rsidR="00AB32A3">
        <w:t>S</w:t>
      </w:r>
      <w:r w:rsidR="00D72E4A" w:rsidRPr="00DB4565">
        <w:t xml:space="preserve"> Code, </w:t>
      </w:r>
      <w:r w:rsidR="005369E1">
        <w:t>JetBrains</w:t>
      </w:r>
      <w:r w:rsidR="0008641D">
        <w:t xml:space="preserve">, </w:t>
      </w:r>
      <w:r w:rsidR="00D72E4A" w:rsidRPr="00DB4565">
        <w:t>JIRA</w:t>
      </w:r>
      <w:r w:rsidR="0008641D">
        <w:t>, Confluence, Azure</w:t>
      </w:r>
      <w:r w:rsidR="00C73707">
        <w:t xml:space="preserve"> Platform</w:t>
      </w:r>
    </w:p>
    <w:sectPr w:rsidR="00AB32A3" w:rsidRPr="007E00FD" w:rsidSect="00F50A13">
      <w:headerReference w:type="default" r:id="rId8"/>
      <w:footerReference w:type="default" r:id="rId9"/>
      <w:type w:val="continuous"/>
      <w:pgSz w:w="11906" w:h="16838" w:code="9"/>
      <w:pgMar w:top="720" w:right="720" w:bottom="720" w:left="72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DFCC2" w14:textId="77777777" w:rsidR="006F54CC" w:rsidRDefault="006F54CC" w:rsidP="00133C64">
      <w:r>
        <w:separator/>
      </w:r>
    </w:p>
  </w:endnote>
  <w:endnote w:type="continuationSeparator" w:id="0">
    <w:p w14:paraId="25899237" w14:textId="77777777" w:rsidR="006F54CC" w:rsidRDefault="006F54CC" w:rsidP="0013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96A10" w14:textId="77777777" w:rsidR="00334118" w:rsidRDefault="00334118" w:rsidP="00133C64">
    <w:pPr>
      <w:pStyle w:val="Footer"/>
    </w:pPr>
  </w:p>
  <w:p w14:paraId="0A26C3C1" w14:textId="77777777" w:rsidR="00334118" w:rsidRDefault="002C73F2" w:rsidP="00133C64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284D3" w14:textId="77777777" w:rsidR="006F54CC" w:rsidRDefault="006F54CC" w:rsidP="00133C64">
      <w:r>
        <w:separator/>
      </w:r>
    </w:p>
  </w:footnote>
  <w:footnote w:type="continuationSeparator" w:id="0">
    <w:p w14:paraId="264948DB" w14:textId="77777777" w:rsidR="006F54CC" w:rsidRDefault="006F54CC" w:rsidP="00133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36F3E" w14:textId="2984DE7A" w:rsidR="00987B88" w:rsidRPr="00311148" w:rsidRDefault="00987B88" w:rsidP="00311148">
    <w:pPr>
      <w:pStyle w:val="1ApplicantName"/>
      <w:jc w:val="left"/>
      <w:rPr>
        <w:rFonts w:ascii="Cambria" w:hAnsi="Cambria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64231AC"/>
    <w:multiLevelType w:val="multilevel"/>
    <w:tmpl w:val="DADA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A0484"/>
    <w:multiLevelType w:val="hybridMultilevel"/>
    <w:tmpl w:val="A31E5C72"/>
    <w:lvl w:ilvl="0" w:tplc="DC94BB8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420C"/>
    <w:multiLevelType w:val="hybridMultilevel"/>
    <w:tmpl w:val="2DD82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F17C0"/>
    <w:multiLevelType w:val="hybridMultilevel"/>
    <w:tmpl w:val="CA164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867A8"/>
    <w:multiLevelType w:val="hybridMultilevel"/>
    <w:tmpl w:val="AC1E8F4A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B5DC2"/>
    <w:multiLevelType w:val="hybridMultilevel"/>
    <w:tmpl w:val="1A2C4A44"/>
    <w:lvl w:ilvl="0" w:tplc="5FE2FB80">
      <w:numFmt w:val="bullet"/>
      <w:lvlText w:val="•"/>
      <w:lvlJc w:val="left"/>
      <w:pPr>
        <w:ind w:left="1080" w:hanging="720"/>
      </w:pPr>
      <w:rPr>
        <w:rFonts w:ascii="Cambria" w:eastAsiaTheme="minorHAnsi" w:hAnsi="Cambria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7155"/>
    <w:multiLevelType w:val="multilevel"/>
    <w:tmpl w:val="578C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26CAB"/>
    <w:multiLevelType w:val="hybridMultilevel"/>
    <w:tmpl w:val="218C5B0C"/>
    <w:lvl w:ilvl="0" w:tplc="39F84D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44FD8"/>
    <w:multiLevelType w:val="hybridMultilevel"/>
    <w:tmpl w:val="B22CF9C0"/>
    <w:lvl w:ilvl="0" w:tplc="CC2A20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C84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8EEA8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4A1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340F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E62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2632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AE5D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5E2B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AC20476"/>
    <w:multiLevelType w:val="hybridMultilevel"/>
    <w:tmpl w:val="9C109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C2812"/>
    <w:multiLevelType w:val="hybridMultilevel"/>
    <w:tmpl w:val="664E2F22"/>
    <w:lvl w:ilvl="0" w:tplc="83A25FC0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6E5E6DD2"/>
    <w:multiLevelType w:val="hybridMultilevel"/>
    <w:tmpl w:val="BBD2DF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41B4A"/>
    <w:multiLevelType w:val="hybridMultilevel"/>
    <w:tmpl w:val="D5EC6F90"/>
    <w:lvl w:ilvl="0" w:tplc="89B0BC3C">
      <w:start w:val="1"/>
      <w:numFmt w:val="bullet"/>
      <w:pStyle w:val="6BulletPoints"/>
      <w:lvlText w:val=""/>
      <w:lvlJc w:val="left"/>
      <w:pPr>
        <w:ind w:left="768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81879A2"/>
    <w:multiLevelType w:val="hybridMultilevel"/>
    <w:tmpl w:val="09102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473334">
    <w:abstractNumId w:val="7"/>
  </w:num>
  <w:num w:numId="2" w16cid:durableId="771047357">
    <w:abstractNumId w:val="13"/>
  </w:num>
  <w:num w:numId="3" w16cid:durableId="2098016943">
    <w:abstractNumId w:val="2"/>
  </w:num>
  <w:num w:numId="4" w16cid:durableId="1248539898">
    <w:abstractNumId w:val="3"/>
  </w:num>
  <w:num w:numId="5" w16cid:durableId="415399517">
    <w:abstractNumId w:val="1"/>
  </w:num>
  <w:num w:numId="6" w16cid:durableId="1988168966">
    <w:abstractNumId w:val="0"/>
  </w:num>
  <w:num w:numId="7" w16cid:durableId="2077779730">
    <w:abstractNumId w:val="9"/>
  </w:num>
  <w:num w:numId="8" w16cid:durableId="1518693359">
    <w:abstractNumId w:val="11"/>
  </w:num>
  <w:num w:numId="9" w16cid:durableId="37629795">
    <w:abstractNumId w:val="5"/>
  </w:num>
  <w:num w:numId="10" w16cid:durableId="2016373431">
    <w:abstractNumId w:val="4"/>
  </w:num>
  <w:num w:numId="11" w16cid:durableId="503783311">
    <w:abstractNumId w:val="10"/>
  </w:num>
  <w:num w:numId="12" w16cid:durableId="1360738099">
    <w:abstractNumId w:val="8"/>
  </w:num>
  <w:num w:numId="13" w16cid:durableId="521629000">
    <w:abstractNumId w:val="12"/>
  </w:num>
  <w:num w:numId="14" w16cid:durableId="11644718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D49"/>
    <w:rsid w:val="0000781D"/>
    <w:rsid w:val="0008641D"/>
    <w:rsid w:val="00091F83"/>
    <w:rsid w:val="000B618D"/>
    <w:rsid w:val="000C2CB3"/>
    <w:rsid w:val="000D7894"/>
    <w:rsid w:val="000E7308"/>
    <w:rsid w:val="00106A9F"/>
    <w:rsid w:val="00133C64"/>
    <w:rsid w:val="00140B51"/>
    <w:rsid w:val="001445BE"/>
    <w:rsid w:val="001461B3"/>
    <w:rsid w:val="0016040B"/>
    <w:rsid w:val="0017024E"/>
    <w:rsid w:val="001A6468"/>
    <w:rsid w:val="001D21CB"/>
    <w:rsid w:val="001D28AC"/>
    <w:rsid w:val="00273B18"/>
    <w:rsid w:val="00281D49"/>
    <w:rsid w:val="002956F7"/>
    <w:rsid w:val="00296D77"/>
    <w:rsid w:val="002C73F2"/>
    <w:rsid w:val="002F34BB"/>
    <w:rsid w:val="00311148"/>
    <w:rsid w:val="00324137"/>
    <w:rsid w:val="00334118"/>
    <w:rsid w:val="003E7EE3"/>
    <w:rsid w:val="003F7991"/>
    <w:rsid w:val="00420A26"/>
    <w:rsid w:val="00447F75"/>
    <w:rsid w:val="00495F6F"/>
    <w:rsid w:val="004B680B"/>
    <w:rsid w:val="004C178D"/>
    <w:rsid w:val="004D3833"/>
    <w:rsid w:val="004F64C1"/>
    <w:rsid w:val="005369E1"/>
    <w:rsid w:val="00581B3B"/>
    <w:rsid w:val="005A22F9"/>
    <w:rsid w:val="005C336A"/>
    <w:rsid w:val="00606151"/>
    <w:rsid w:val="0065666D"/>
    <w:rsid w:val="00684168"/>
    <w:rsid w:val="006877B3"/>
    <w:rsid w:val="00691D67"/>
    <w:rsid w:val="006F54CC"/>
    <w:rsid w:val="0079184C"/>
    <w:rsid w:val="007E00FD"/>
    <w:rsid w:val="007E75DF"/>
    <w:rsid w:val="007F068B"/>
    <w:rsid w:val="007F3670"/>
    <w:rsid w:val="0081761B"/>
    <w:rsid w:val="008702A4"/>
    <w:rsid w:val="00875520"/>
    <w:rsid w:val="00876737"/>
    <w:rsid w:val="0089459E"/>
    <w:rsid w:val="008A78F2"/>
    <w:rsid w:val="008B360F"/>
    <w:rsid w:val="008C2EF5"/>
    <w:rsid w:val="008E3B56"/>
    <w:rsid w:val="008E7435"/>
    <w:rsid w:val="008F601E"/>
    <w:rsid w:val="00936FCB"/>
    <w:rsid w:val="00953A24"/>
    <w:rsid w:val="00970EEC"/>
    <w:rsid w:val="00985702"/>
    <w:rsid w:val="00987B88"/>
    <w:rsid w:val="009E0638"/>
    <w:rsid w:val="00A015BE"/>
    <w:rsid w:val="00A10A1F"/>
    <w:rsid w:val="00A20A27"/>
    <w:rsid w:val="00A331E9"/>
    <w:rsid w:val="00A823A2"/>
    <w:rsid w:val="00A907CC"/>
    <w:rsid w:val="00AA63C1"/>
    <w:rsid w:val="00AB1DE0"/>
    <w:rsid w:val="00AB32A3"/>
    <w:rsid w:val="00AC5FB9"/>
    <w:rsid w:val="00AF2496"/>
    <w:rsid w:val="00AF5176"/>
    <w:rsid w:val="00B35E6F"/>
    <w:rsid w:val="00BB5C75"/>
    <w:rsid w:val="00BE6A55"/>
    <w:rsid w:val="00C73707"/>
    <w:rsid w:val="00C76F51"/>
    <w:rsid w:val="00C95057"/>
    <w:rsid w:val="00CB3212"/>
    <w:rsid w:val="00CC5318"/>
    <w:rsid w:val="00CF2BDC"/>
    <w:rsid w:val="00D13721"/>
    <w:rsid w:val="00D46759"/>
    <w:rsid w:val="00D62146"/>
    <w:rsid w:val="00D675EF"/>
    <w:rsid w:val="00D72B39"/>
    <w:rsid w:val="00D72E4A"/>
    <w:rsid w:val="00DB4565"/>
    <w:rsid w:val="00DE5D3E"/>
    <w:rsid w:val="00E751CF"/>
    <w:rsid w:val="00E94D87"/>
    <w:rsid w:val="00EA0B03"/>
    <w:rsid w:val="00EF47D8"/>
    <w:rsid w:val="00F063C3"/>
    <w:rsid w:val="00F1092A"/>
    <w:rsid w:val="00F1213F"/>
    <w:rsid w:val="00F1725C"/>
    <w:rsid w:val="00F50A13"/>
    <w:rsid w:val="00F571EA"/>
    <w:rsid w:val="00F67359"/>
    <w:rsid w:val="00F77FB2"/>
    <w:rsid w:val="00F92A82"/>
    <w:rsid w:val="00F955AA"/>
    <w:rsid w:val="00FB5256"/>
    <w:rsid w:val="00FC482E"/>
    <w:rsid w:val="00FE7F8A"/>
    <w:rsid w:val="00FF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A275E"/>
  <w15:chartTrackingRefBased/>
  <w15:docId w15:val="{9BD52A55-7151-479C-9D29-1F17A36A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A13"/>
    <w:pPr>
      <w:spacing w:after="240" w:line="240" w:lineRule="auto"/>
      <w:contextualSpacing/>
      <w:jc w:val="both"/>
    </w:pPr>
    <w:rPr>
      <w:rFonts w:cstheme="minorHAnsi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C64"/>
    <w:pPr>
      <w:pBdr>
        <w:top w:val="single" w:sz="4" w:space="1" w:color="auto"/>
        <w:bottom w:val="single" w:sz="4" w:space="1" w:color="auto"/>
      </w:pBdr>
      <w:spacing w:after="80"/>
      <w:outlineLvl w:val="0"/>
    </w:pPr>
    <w:rPr>
      <w:noProof/>
      <w:color w:val="222A35" w:themeColor="text2" w:themeShade="80"/>
      <w:spacing w:val="3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C64"/>
    <w:pPr>
      <w:numPr>
        <w:numId w:val="5"/>
      </w:numPr>
      <w:spacing w:after="200"/>
      <w:ind w:left="288" w:hanging="288"/>
    </w:pPr>
  </w:style>
  <w:style w:type="table" w:styleId="TableGrid">
    <w:name w:val="Table Grid"/>
    <w:basedOn w:val="TableNormal"/>
    <w:uiPriority w:val="39"/>
    <w:rsid w:val="00FE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3C64"/>
    <w:pPr>
      <w:spacing w:after="200"/>
    </w:pPr>
    <w:rPr>
      <w:color w:val="323E4F" w:themeColor="text2" w:themeShade="BF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33C64"/>
    <w:rPr>
      <w:rFonts w:cstheme="minorHAnsi"/>
      <w:color w:val="323E4F" w:themeColor="text2" w:themeShade="BF"/>
      <w:spacing w:val="4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C64"/>
    <w:pPr>
      <w:spacing w:after="3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33C64"/>
    <w:rPr>
      <w:rFonts w:cstheme="minorHAnsi"/>
      <w:spacing w:val="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33C64"/>
    <w:rPr>
      <w:rFonts w:cstheme="minorHAnsi"/>
      <w:noProof/>
      <w:color w:val="222A35" w:themeColor="text2" w:themeShade="80"/>
      <w:spacing w:val="3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178D"/>
  </w:style>
  <w:style w:type="paragraph" w:styleId="Footer">
    <w:name w:val="footer"/>
    <w:basedOn w:val="Normal"/>
    <w:link w:val="FooterChar"/>
    <w:uiPriority w:val="99"/>
    <w:unhideWhenUsed/>
    <w:rsid w:val="004C178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178D"/>
  </w:style>
  <w:style w:type="character" w:styleId="Hyperlink">
    <w:name w:val="Hyperlink"/>
    <w:basedOn w:val="DefaultParagraphFont"/>
    <w:uiPriority w:val="99"/>
    <w:unhideWhenUsed/>
    <w:rsid w:val="00D621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6"/>
    <w:rPr>
      <w:color w:val="605E5C"/>
      <w:shd w:val="clear" w:color="auto" w:fill="E1DFDD"/>
    </w:rPr>
  </w:style>
  <w:style w:type="paragraph" w:customStyle="1" w:styleId="1ApplicantName">
    <w:name w:val="1. Applicant Name"/>
    <w:basedOn w:val="Title"/>
    <w:qFormat/>
    <w:rsid w:val="008702A4"/>
    <w:pPr>
      <w:spacing w:after="0"/>
    </w:pPr>
    <w:rPr>
      <w:b/>
      <w:bCs/>
      <w:sz w:val="76"/>
      <w:szCs w:val="76"/>
    </w:rPr>
  </w:style>
  <w:style w:type="paragraph" w:customStyle="1" w:styleId="3ContactDetails">
    <w:name w:val="3. Contact Details"/>
    <w:basedOn w:val="5SummaryText"/>
    <w:qFormat/>
    <w:rsid w:val="007E00FD"/>
    <w:pPr>
      <w:shd w:val="clear" w:color="auto" w:fill="F1F1F5"/>
      <w:jc w:val="left"/>
    </w:pPr>
    <w:rPr>
      <w:sz w:val="30"/>
      <w:szCs w:val="30"/>
    </w:rPr>
  </w:style>
  <w:style w:type="paragraph" w:customStyle="1" w:styleId="4SectionHeaders">
    <w:name w:val="4. Section Headers"/>
    <w:basedOn w:val="Heading1"/>
    <w:qFormat/>
    <w:rsid w:val="007E00FD"/>
    <w:pPr>
      <w:pBdr>
        <w:top w:val="none" w:sz="0" w:space="0" w:color="auto"/>
      </w:pBdr>
    </w:pPr>
    <w:rPr>
      <w:rFonts w:ascii="Cambria" w:hAnsi="Cambria"/>
    </w:rPr>
  </w:style>
  <w:style w:type="paragraph" w:customStyle="1" w:styleId="5SummaryText">
    <w:name w:val="5. Summary Text"/>
    <w:basedOn w:val="Normal"/>
    <w:qFormat/>
    <w:rsid w:val="007E00FD"/>
    <w:pPr>
      <w:spacing w:after="200" w:line="264" w:lineRule="auto"/>
    </w:pPr>
    <w:rPr>
      <w:rFonts w:ascii="Cambria" w:hAnsi="Cambria"/>
    </w:rPr>
  </w:style>
  <w:style w:type="paragraph" w:customStyle="1" w:styleId="6BulletPoints">
    <w:name w:val="6. Bullet Points"/>
    <w:basedOn w:val="ListParagraph"/>
    <w:qFormat/>
    <w:rsid w:val="007E00FD"/>
    <w:pPr>
      <w:numPr>
        <w:numId w:val="13"/>
      </w:numPr>
      <w:spacing w:line="264" w:lineRule="auto"/>
      <w:ind w:left="187" w:hanging="187"/>
    </w:pPr>
    <w:rPr>
      <w:rFonts w:ascii="Cambria" w:hAnsi="Cambria"/>
    </w:rPr>
  </w:style>
  <w:style w:type="paragraph" w:customStyle="1" w:styleId="7DegreeNameJobTitle">
    <w:name w:val="7. Degree Name/Job Title"/>
    <w:basedOn w:val="Normal"/>
    <w:qFormat/>
    <w:rsid w:val="00DB4565"/>
    <w:pPr>
      <w:tabs>
        <w:tab w:val="right" w:pos="10710"/>
      </w:tabs>
      <w:spacing w:after="0"/>
    </w:pPr>
    <w:rPr>
      <w:rFonts w:ascii="Cambria" w:hAnsi="Cambria"/>
      <w:b/>
      <w:bCs/>
    </w:rPr>
  </w:style>
  <w:style w:type="paragraph" w:customStyle="1" w:styleId="8Institution">
    <w:name w:val="8. Institution"/>
    <w:basedOn w:val="Normal"/>
    <w:qFormat/>
    <w:rsid w:val="00DB4565"/>
    <w:pPr>
      <w:tabs>
        <w:tab w:val="right" w:pos="10710"/>
      </w:tabs>
      <w:spacing w:after="200"/>
    </w:pPr>
    <w:rPr>
      <w:rFonts w:ascii="Cambria" w:hAnsi="Cambria"/>
    </w:rPr>
  </w:style>
  <w:style w:type="paragraph" w:customStyle="1" w:styleId="9EmployerName">
    <w:name w:val="9. Employer Name"/>
    <w:basedOn w:val="Normal"/>
    <w:qFormat/>
    <w:rsid w:val="00DB4565"/>
    <w:pPr>
      <w:tabs>
        <w:tab w:val="right" w:pos="10710"/>
      </w:tabs>
      <w:spacing w:after="80"/>
    </w:pPr>
    <w:rPr>
      <w:rFonts w:ascii="Cambria" w:hAnsi="Cambria"/>
    </w:rPr>
  </w:style>
  <w:style w:type="paragraph" w:customStyle="1" w:styleId="2JobTitleHeadline">
    <w:name w:val="2. Job Title / Headline"/>
    <w:basedOn w:val="1ApplicantName"/>
    <w:qFormat/>
    <w:rsid w:val="008702A4"/>
    <w:pPr>
      <w:spacing w:after="80"/>
    </w:pPr>
    <w:rPr>
      <w:b w:val="0"/>
      <w:bCs w:val="0"/>
      <w:sz w:val="36"/>
      <w:szCs w:val="36"/>
    </w:rPr>
  </w:style>
  <w:style w:type="paragraph" w:customStyle="1" w:styleId="6aSkills">
    <w:name w:val="6a. Skills"/>
    <w:basedOn w:val="5SummaryText"/>
    <w:qFormat/>
    <w:rsid w:val="00DB4565"/>
  </w:style>
  <w:style w:type="paragraph" w:customStyle="1" w:styleId="6bTraining">
    <w:name w:val="6b. Training"/>
    <w:basedOn w:val="5SummaryText"/>
    <w:qFormat/>
    <w:rsid w:val="00DB4565"/>
    <w:pPr>
      <w:spacing w:after="0"/>
    </w:pPr>
  </w:style>
  <w:style w:type="paragraph" w:customStyle="1" w:styleId="7aProject">
    <w:name w:val="7a. Project"/>
    <w:basedOn w:val="7DegreeNameJobTitle"/>
    <w:qFormat/>
    <w:rsid w:val="00F50A13"/>
    <w:pPr>
      <w:spacing w:after="80"/>
    </w:pPr>
  </w:style>
  <w:style w:type="paragraph" w:styleId="NormalWeb">
    <w:name w:val="Normal (Web)"/>
    <w:basedOn w:val="Normal"/>
    <w:uiPriority w:val="99"/>
    <w:semiHidden/>
    <w:unhideWhenUsed/>
    <w:rsid w:val="00E94D87"/>
    <w:pPr>
      <w:spacing w:before="100" w:beforeAutospacing="1" w:after="100" w:afterAutospacing="1"/>
      <w:contextualSpacing w:val="0"/>
      <w:jc w:val="left"/>
    </w:pPr>
    <w:rPr>
      <w:rFonts w:ascii="Times New Roman" w:eastAsia="Times New Roman" w:hAnsi="Times New Roman" w:cs="Times New Roman"/>
      <w:spacing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F36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7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luisfsarav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lboni\Desktop\Desktop\Etsy\Resume%20Templates\Jake's%20Resume\Templates\Jakes-Resume-Template-Cambr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Jakes-Resume-Template-Cambria.dotx</Template>
  <TotalTime>28422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JakesResume</dc:creator>
  <cp:keywords/>
  <dc:description/>
  <cp:lastModifiedBy>Luis.Saravia002</cp:lastModifiedBy>
  <cp:revision>17</cp:revision>
  <cp:lastPrinted>2024-04-03T11:11:00Z</cp:lastPrinted>
  <dcterms:created xsi:type="dcterms:W3CDTF">2025-07-29T23:47:00Z</dcterms:created>
  <dcterms:modified xsi:type="dcterms:W3CDTF">2025-08-25T18:07:00Z</dcterms:modified>
</cp:coreProperties>
</file>